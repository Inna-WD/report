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8A" w:rsidRPr="00B2198A" w:rsidRDefault="005D4847" w:rsidP="005D4847">
      <w:pPr>
        <w:pStyle w:val="Title"/>
      </w:pPr>
      <w:r>
        <w:t>Payroll WEb application</w:t>
      </w:r>
    </w:p>
    <w:p w:rsidR="005D4847" w:rsidRDefault="005D4847" w:rsidP="00B2198A">
      <w:pPr>
        <w:pStyle w:val="Title"/>
        <w:rPr>
          <w:sz w:val="32"/>
          <w:szCs w:val="10"/>
        </w:rPr>
      </w:pPr>
      <w:r w:rsidRPr="005D4847">
        <w:rPr>
          <w:sz w:val="32"/>
          <w:szCs w:val="10"/>
        </w:rPr>
        <w:t>High Level Design Document</w:t>
      </w:r>
      <w:r>
        <w:rPr>
          <w:sz w:val="32"/>
          <w:szCs w:val="10"/>
        </w:rPr>
        <w:t xml:space="preserve"> </w:t>
      </w:r>
    </w:p>
    <w:p w:rsidR="00236CD9" w:rsidRDefault="00236CD9">
      <w:pPr>
        <w:spacing w:before="0" w:after="120"/>
        <w:rPr>
          <w:rFonts w:eastAsiaTheme="majorEastAsia" w:cstheme="majorBidi"/>
          <w:color w:val="1CADE4" w:themeColor="accent1"/>
          <w:sz w:val="30"/>
          <w:szCs w:val="30"/>
        </w:rPr>
      </w:pPr>
      <w:r>
        <w:br w:type="page"/>
      </w:r>
    </w:p>
    <w:bookmarkStart w:id="0" w:name="_Toc26441094" w:displacedByCustomXml="next"/>
    <w:sdt>
      <w:sdtPr>
        <w:id w:val="1081332521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0D0D0D" w:themeColor="text1" w:themeTint="F2"/>
          <w:sz w:val="22"/>
          <w:szCs w:val="20"/>
        </w:rPr>
      </w:sdtEndPr>
      <w:sdtContent>
        <w:p w:rsidR="005D4847" w:rsidRPr="005D4847" w:rsidRDefault="005D4847" w:rsidP="005D4847">
          <w:pPr>
            <w:pStyle w:val="Heading1"/>
          </w:pPr>
          <w:r w:rsidRPr="005D4847">
            <w:t>Table of Contents</w:t>
          </w:r>
          <w:bookmarkEnd w:id="0"/>
        </w:p>
        <w:p w:rsidR="00236CD9" w:rsidRDefault="005D4847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441094" w:history="1">
            <w:r w:rsidR="00236CD9" w:rsidRPr="00164845">
              <w:rPr>
                <w:rStyle w:val="Hyperlink"/>
                <w:noProof/>
              </w:rPr>
              <w:t>Table of Contents</w:t>
            </w:r>
            <w:r w:rsidR="00236CD9">
              <w:rPr>
                <w:noProof/>
                <w:webHidden/>
              </w:rPr>
              <w:tab/>
            </w:r>
            <w:r w:rsidR="00236CD9">
              <w:rPr>
                <w:noProof/>
                <w:webHidden/>
              </w:rPr>
              <w:fldChar w:fldCharType="begin"/>
            </w:r>
            <w:r w:rsidR="00236CD9">
              <w:rPr>
                <w:noProof/>
                <w:webHidden/>
              </w:rPr>
              <w:instrText xml:space="preserve"> PAGEREF _Toc26441094 \h </w:instrText>
            </w:r>
            <w:r w:rsidR="00236CD9">
              <w:rPr>
                <w:noProof/>
                <w:webHidden/>
              </w:rPr>
            </w:r>
            <w:r w:rsidR="00236CD9">
              <w:rPr>
                <w:noProof/>
                <w:webHidden/>
              </w:rPr>
              <w:fldChar w:fldCharType="separate"/>
            </w:r>
            <w:r w:rsidR="00236CD9">
              <w:rPr>
                <w:noProof/>
                <w:webHidden/>
              </w:rPr>
              <w:t>2</w:t>
            </w:r>
            <w:r w:rsidR="00236CD9">
              <w:rPr>
                <w:noProof/>
                <w:webHidden/>
              </w:rPr>
              <w:fldChar w:fldCharType="end"/>
            </w:r>
          </w:hyperlink>
        </w:p>
        <w:p w:rsidR="00236CD9" w:rsidRDefault="00236CD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441095" w:history="1">
            <w:r w:rsidRPr="00164845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CD9" w:rsidRDefault="00236CD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441096" w:history="1">
            <w:r w:rsidRPr="0016484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CD9" w:rsidRDefault="00236CD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441097" w:history="1">
            <w:r w:rsidRPr="00164845">
              <w:rPr>
                <w:rStyle w:val="Hyperlink"/>
                <w:noProof/>
              </w:rPr>
              <w:t>Way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CD9" w:rsidRDefault="00236CD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color w:val="auto"/>
              <w:szCs w:val="22"/>
              <w:lang w:eastAsia="en-US" w:bidi="he-IL"/>
            </w:rPr>
          </w:pPr>
          <w:hyperlink w:anchor="_Toc26441098" w:history="1">
            <w:r w:rsidRPr="00164845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47" w:rsidRDefault="005D4847">
          <w:r>
            <w:rPr>
              <w:b/>
              <w:bCs/>
              <w:noProof/>
            </w:rPr>
            <w:fldChar w:fldCharType="end"/>
          </w:r>
        </w:p>
      </w:sdtContent>
    </w:sdt>
    <w:p w:rsidR="005D4847" w:rsidRDefault="005D4847">
      <w:pPr>
        <w:spacing w:before="0" w:after="120"/>
      </w:pPr>
      <w:r>
        <w:br w:type="page"/>
      </w:r>
    </w:p>
    <w:p w:rsidR="005D4847" w:rsidRDefault="005D4847" w:rsidP="005D4847">
      <w:pPr>
        <w:pStyle w:val="Heading1"/>
      </w:pPr>
      <w:bookmarkStart w:id="1" w:name="_Toc26441095"/>
      <w:r>
        <w:lastRenderedPageBreak/>
        <w:t>Goal</w:t>
      </w:r>
      <w:bookmarkEnd w:id="1"/>
    </w:p>
    <w:p w:rsidR="00DE1DE8" w:rsidRPr="00DE1DE8" w:rsidRDefault="00DE1DE8" w:rsidP="00DE1DE8">
      <w:pPr>
        <w:rPr>
          <w:rFonts w:ascii="Times New Roman" w:hAnsi="Times New Roman" w:cs="Times New Roman"/>
          <w:color w:val="auto"/>
          <w:sz w:val="24"/>
          <w:szCs w:val="24"/>
          <w:lang w:eastAsia="en-US" w:bidi="he-IL"/>
        </w:rPr>
      </w:pPr>
      <w:proofErr w:type="gramStart"/>
      <w:r w:rsidRPr="00DE1DE8">
        <w:rPr>
          <w:lang w:eastAsia="en-US" w:bidi="he-IL"/>
        </w:rPr>
        <w:t>a</w:t>
      </w:r>
      <w:proofErr w:type="gramEnd"/>
      <w:r w:rsidRPr="00DE1DE8">
        <w:rPr>
          <w:lang w:eastAsia="en-US" w:bidi="he-IL"/>
        </w:rPr>
        <w:t xml:space="preserve"> script be implemented to generate and process salaries for employees throughout the college.</w:t>
      </w:r>
    </w:p>
    <w:p w:rsidR="005D4847" w:rsidRPr="00DE1DE8" w:rsidRDefault="00DE1DE8" w:rsidP="00DE1DE8">
      <w:r w:rsidRPr="00DE1DE8">
        <w:rPr>
          <w:shd w:val="clear" w:color="auto" w:fill="FFFFFF"/>
        </w:rPr>
        <w:t>. The web application must allow an Accounts clerk to generate any employee pay slip for any given month.</w:t>
      </w:r>
    </w:p>
    <w:p w:rsidR="005D4847" w:rsidRDefault="005D4847" w:rsidP="005D4847">
      <w:pPr>
        <w:pStyle w:val="Heading1"/>
      </w:pPr>
      <w:bookmarkStart w:id="2" w:name="_Toc26441096"/>
      <w:r>
        <w:t>Description</w:t>
      </w:r>
      <w:bookmarkEnd w:id="2"/>
    </w:p>
    <w:p w:rsidR="005D4847" w:rsidRDefault="005D4847" w:rsidP="00B2198A">
      <w:proofErr w:type="gramStart"/>
      <w:r>
        <w:t>a</w:t>
      </w:r>
      <w:proofErr w:type="gramEnd"/>
    </w:p>
    <w:p w:rsidR="005D4847" w:rsidRDefault="005D4847" w:rsidP="005D4847">
      <w:pPr>
        <w:pStyle w:val="Heading1"/>
      </w:pPr>
      <w:bookmarkStart w:id="3" w:name="_Toc26441097"/>
      <w:r>
        <w:t>Way of implementation</w:t>
      </w:r>
      <w:bookmarkEnd w:id="3"/>
    </w:p>
    <w:p w:rsidR="005D4847" w:rsidRDefault="005D4847" w:rsidP="005D4847">
      <w:pPr>
        <w:pStyle w:val="Style2"/>
      </w:pPr>
      <w:r w:rsidRPr="005D4847">
        <w:t>Software</w:t>
      </w:r>
    </w:p>
    <w:p w:rsidR="005D4847" w:rsidRPr="005D4847" w:rsidRDefault="005D4847" w:rsidP="005D4847">
      <w:pPr>
        <w:pStyle w:val="Style2"/>
      </w:pPr>
    </w:p>
    <w:p w:rsidR="005D4847" w:rsidRDefault="005D4847" w:rsidP="005D4847">
      <w:pPr>
        <w:pStyle w:val="Style2"/>
      </w:pPr>
      <w:r>
        <w:t xml:space="preserve">Stages of </w:t>
      </w:r>
      <w:r w:rsidRPr="005D4847">
        <w:rPr>
          <w:rStyle w:val="Style2Char"/>
        </w:rPr>
        <w:t>i</w:t>
      </w:r>
      <w:r>
        <w:t>mplementation</w:t>
      </w:r>
    </w:p>
    <w:p w:rsidR="005D4847" w:rsidRDefault="005D4847" w:rsidP="005D4847">
      <w:pPr>
        <w:pStyle w:val="Style2"/>
      </w:pPr>
    </w:p>
    <w:p w:rsidR="005D4847" w:rsidRDefault="005D4847" w:rsidP="005D4847">
      <w:pPr>
        <w:pStyle w:val="Style2"/>
      </w:pPr>
      <w:r>
        <w:t>Internal logic</w:t>
      </w:r>
    </w:p>
    <w:tbl>
      <w:tblPr>
        <w:tblStyle w:val="GridTable1Light-Accent2"/>
        <w:tblW w:w="10435" w:type="dxa"/>
        <w:tblLayout w:type="fixed"/>
        <w:tblLook w:val="04A0" w:firstRow="1" w:lastRow="0" w:firstColumn="1" w:lastColumn="0" w:noHBand="0" w:noVBand="1"/>
      </w:tblPr>
      <w:tblGrid>
        <w:gridCol w:w="1525"/>
        <w:gridCol w:w="3600"/>
        <w:gridCol w:w="2880"/>
        <w:gridCol w:w="2430"/>
      </w:tblGrid>
      <w:tr w:rsidR="00F3613B" w:rsidTr="002F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r>
              <w:t>Group name</w:t>
            </w:r>
          </w:p>
        </w:tc>
        <w:tc>
          <w:tcPr>
            <w:tcW w:w="3600" w:type="dxa"/>
          </w:tcPr>
          <w:p w:rsidR="00F3613B" w:rsidRDefault="00F3613B" w:rsidP="00B21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staff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Faculty staff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fixedSalary</w:t>
            </w:r>
            <w:proofErr w:type="spellEnd"/>
          </w:p>
        </w:tc>
        <w:tc>
          <w:tcPr>
            <w:tcW w:w="3600" w:type="dxa"/>
          </w:tcPr>
          <w:p w:rsidR="00F3613B" w:rsidRDefault="00F3613B" w:rsidP="00F3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integer</w:t>
            </w:r>
          </w:p>
        </w:tc>
        <w:tc>
          <w:tcPr>
            <w:tcW w:w="2880" w:type="dxa"/>
          </w:tcPr>
          <w:p w:rsidR="00F3613B" w:rsidRDefault="00F3613B" w:rsidP="00F3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r>
              <w:t>hours</w:t>
            </w:r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for full month or actual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Teaching hours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staffCode</w:t>
            </w:r>
            <w:proofErr w:type="spellEnd"/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or r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or f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facultyCode</w:t>
            </w:r>
            <w:proofErr w:type="spellEnd"/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or B</w:t>
            </w: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 w:rsidRPr="00F3613B">
              <w:rPr>
                <w:color w:val="7EC492" w:themeColor="accent5" w:themeTint="99"/>
              </w:rPr>
              <w:t>/* manual input*/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/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proofErr w:type="spellStart"/>
            <w:r>
              <w:t>grossSalary</w:t>
            </w:r>
            <w:proofErr w:type="spellEnd"/>
          </w:p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hours=160</w:t>
            </w:r>
          </w:p>
          <w:p w:rsidR="00F3613B" w:rsidRDefault="002F3781" w:rsidP="002F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 xml:space="preserve"> = fixed </w:t>
            </w:r>
          </w:p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hours &lt;160</w:t>
            </w:r>
          </w:p>
          <w:p w:rsidR="00F3613B" w:rsidRDefault="002F3781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>=hours*fixed/160</w:t>
            </w:r>
          </w:p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</w:t>
            </w:r>
          </w:p>
          <w:p w:rsidR="00F3613B" w:rsidRDefault="002F3781" w:rsidP="002F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>=</w:t>
            </w:r>
            <w:r>
              <w:t>fixed + (hours-160)* 2* fixed/160</w:t>
            </w:r>
          </w:p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facultyCode</w:t>
            </w:r>
            <w:proofErr w:type="spellEnd"/>
            <w:r>
              <w:t>= “M”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>: hours * 175 + 1500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g</w:t>
            </w:r>
            <w:r w:rsidR="00F3613B">
              <w:t>rossSalary</w:t>
            </w:r>
            <w:proofErr w:type="spellEnd"/>
            <w:r w:rsidR="00F3613B">
              <w:t xml:space="preserve">: hours * </w:t>
            </w:r>
            <w:r w:rsidR="00F3613B">
              <w:t>100</w:t>
            </w:r>
            <w:r w:rsidR="00F3613B">
              <w:t xml:space="preserve"> + </w:t>
            </w:r>
            <w:r w:rsidR="00F3613B">
              <w:t>600</w:t>
            </w:r>
          </w:p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/>
        </w:tc>
        <w:tc>
          <w:tcPr>
            <w:tcW w:w="3600" w:type="dxa"/>
          </w:tcPr>
          <w:p w:rsidR="00F3613B" w:rsidRDefault="00F3613B" w:rsidP="00DE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F3613B" w:rsidRPr="00F3613B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F3613B" w:rsidP="00B2198A">
            <w:r>
              <w:t>CIT</w:t>
            </w:r>
          </w:p>
        </w:tc>
        <w:tc>
          <w:tcPr>
            <w:tcW w:w="3600" w:type="dxa"/>
          </w:tcPr>
          <w:p w:rsidR="002E5725" w:rsidRDefault="00F3613B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&gt;2500</w:t>
            </w:r>
          </w:p>
          <w:p w:rsidR="002E5725" w:rsidRDefault="00F3613B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E5725">
              <w:t xml:space="preserve">  </w:t>
            </w:r>
            <w:r>
              <w:t xml:space="preserve">CIT = </w:t>
            </w:r>
            <w:r w:rsidR="002E5725">
              <w:t>0.25</w:t>
            </w:r>
            <w:r>
              <w:t xml:space="preserve"> (</w:t>
            </w:r>
            <w:proofErr w:type="spellStart"/>
            <w:r>
              <w:t>grossSalary</w:t>
            </w:r>
            <w:proofErr w:type="spellEnd"/>
            <w:r>
              <w:t xml:space="preserve"> -</w:t>
            </w:r>
            <w:r w:rsidR="002E5725">
              <w:t xml:space="preserve"> </w:t>
            </w:r>
            <w:r>
              <w:t xml:space="preserve">2500) </w:t>
            </w:r>
          </w:p>
          <w:p w:rsidR="002E5725" w:rsidRDefault="00F3613B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3613B">
              <w:t>CIT=0</w:t>
            </w:r>
          </w:p>
        </w:tc>
        <w:tc>
          <w:tcPr>
            <w:tcW w:w="288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&gt;2500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CIT = 0.25 (</w:t>
            </w:r>
            <w:proofErr w:type="spellStart"/>
            <w:r>
              <w:t>grossSalary</w:t>
            </w:r>
            <w:proofErr w:type="spellEnd"/>
            <w:r>
              <w:t xml:space="preserve"> - 2500) 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CIT=0</w:t>
            </w:r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2E5725" w:rsidP="00B2198A">
            <w:proofErr w:type="spellStart"/>
            <w:r>
              <w:t>heathFee</w:t>
            </w:r>
            <w:proofErr w:type="spellEnd"/>
          </w:p>
        </w:tc>
        <w:tc>
          <w:tcPr>
            <w:tcW w:w="360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</w:t>
            </w:r>
            <w:r>
              <w:t>3000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 xml:space="preserve"> = </w:t>
            </w:r>
            <w:r>
              <w:t>33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>=19.2</w:t>
            </w:r>
          </w:p>
        </w:tc>
        <w:tc>
          <w:tcPr>
            <w:tcW w:w="2880" w:type="dxa"/>
          </w:tcPr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grossSalary</w:t>
            </w:r>
            <w:proofErr w:type="spellEnd"/>
            <w:r>
              <w:t xml:space="preserve"> &gt;3000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 xml:space="preserve"> = 33</w:t>
            </w:r>
          </w:p>
          <w:p w:rsidR="002E5725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else </w:t>
            </w:r>
          </w:p>
          <w:p w:rsidR="00F3613B" w:rsidRDefault="002E5725" w:rsidP="002E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heathFee</w:t>
            </w:r>
            <w:proofErr w:type="spellEnd"/>
            <w:r>
              <w:t>=19.2</w:t>
            </w:r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  <w:tr w:rsidR="00F3613B" w:rsidTr="002F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3613B" w:rsidRDefault="002E5725" w:rsidP="00B2198A">
            <w:proofErr w:type="spellStart"/>
            <w:r>
              <w:t>netIncome</w:t>
            </w:r>
            <w:proofErr w:type="spellEnd"/>
          </w:p>
        </w:tc>
        <w:tc>
          <w:tcPr>
            <w:tcW w:w="3600" w:type="dxa"/>
          </w:tcPr>
          <w:p w:rsid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grossSalary</w:t>
            </w:r>
            <w:proofErr w:type="spellEnd"/>
            <w:r>
              <w:t>-CIT-</w:t>
            </w:r>
            <w:proofErr w:type="spellStart"/>
            <w:r>
              <w:t>heathFee</w:t>
            </w:r>
            <w:proofErr w:type="spellEnd"/>
          </w:p>
        </w:tc>
        <w:tc>
          <w:tcPr>
            <w:tcW w:w="2880" w:type="dxa"/>
          </w:tcPr>
          <w:p w:rsid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grossSalary</w:t>
            </w:r>
            <w:proofErr w:type="spellEnd"/>
            <w:r>
              <w:t>-CIT-</w:t>
            </w:r>
            <w:proofErr w:type="spellStart"/>
            <w:r>
              <w:t>heathFee</w:t>
            </w:r>
            <w:proofErr w:type="spellEnd"/>
          </w:p>
        </w:tc>
        <w:tc>
          <w:tcPr>
            <w:tcW w:w="2430" w:type="dxa"/>
          </w:tcPr>
          <w:p w:rsidR="00F3613B" w:rsidRPr="00F3613B" w:rsidRDefault="002E5725" w:rsidP="00B2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EC492" w:themeColor="accent5" w:themeTint="99"/>
              </w:rPr>
            </w:pPr>
            <w:r>
              <w:rPr>
                <w:color w:val="7EC492" w:themeColor="accent5" w:themeTint="99"/>
              </w:rPr>
              <w:t>*/calculation*/</w:t>
            </w:r>
          </w:p>
        </w:tc>
      </w:tr>
    </w:tbl>
    <w:p w:rsidR="005D4847" w:rsidRDefault="005D4847" w:rsidP="00B2198A"/>
    <w:p w:rsidR="00F3613B" w:rsidRDefault="00F3613B" w:rsidP="00B2198A"/>
    <w:p w:rsidR="00F3613B" w:rsidRDefault="00F3613B" w:rsidP="00B2198A"/>
    <w:p w:rsidR="005D4847" w:rsidRDefault="0041500F" w:rsidP="00B2198A"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17A7D" wp14:editId="3B54F0EA">
                <wp:simplePos x="0" y="0"/>
                <wp:positionH relativeFrom="column">
                  <wp:posOffset>5435930</wp:posOffset>
                </wp:positionH>
                <wp:positionV relativeFrom="paragraph">
                  <wp:posOffset>209055</wp:posOffset>
                </wp:positionV>
                <wp:extent cx="1579352" cy="323850"/>
                <wp:effectExtent l="0" t="0" r="190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35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jc w:val="center"/>
                              <w:rPr>
                                <w:color w:val="318B70" w:themeColor="accent4" w:themeShade="BF"/>
                                <w:sz w:val="28"/>
                                <w:szCs w:val="24"/>
                              </w:rPr>
                            </w:pPr>
                            <w:r w:rsidRPr="0041500F">
                              <w:rPr>
                                <w:color w:val="318B70" w:themeColor="accent4" w:themeShade="BF"/>
                                <w:sz w:val="28"/>
                                <w:szCs w:val="24"/>
                              </w:rPr>
                              <w:t>Validation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17A7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28.05pt;margin-top:16.45pt;width:124.3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" fillcolor="white [3201]" stroked="f" strokeweight=".5pt">
                <v:textbox>
                  <w:txbxContent>
                    <w:p w:rsidR="0041500F" w:rsidRPr="0041500F" w:rsidRDefault="0041500F" w:rsidP="0041500F">
                      <w:pPr>
                        <w:jc w:val="center"/>
                        <w:rPr>
                          <w:color w:val="318B70" w:themeColor="accent4" w:themeShade="BF"/>
                          <w:sz w:val="28"/>
                          <w:szCs w:val="24"/>
                        </w:rPr>
                      </w:pPr>
                      <w:r w:rsidRPr="0041500F">
                        <w:rPr>
                          <w:color w:val="318B70" w:themeColor="accent4" w:themeShade="BF"/>
                          <w:sz w:val="28"/>
                          <w:szCs w:val="24"/>
                        </w:rPr>
                        <w:t>Validation rules</w:t>
                      </w:r>
                    </w:p>
                  </w:txbxContent>
                </v:textbox>
              </v:shape>
            </w:pict>
          </mc:Fallback>
        </mc:AlternateContent>
      </w:r>
      <w:r w:rsidR="00DE1DE8">
        <w:t>Required input interface:</w:t>
      </w:r>
    </w:p>
    <w:p w:rsidR="00DE1DE8" w:rsidRDefault="0041500F" w:rsidP="00236CD9"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3B144E" wp14:editId="1F86B4A0">
                <wp:simplePos x="0" y="0"/>
                <wp:positionH relativeFrom="column">
                  <wp:posOffset>5427939</wp:posOffset>
                </wp:positionH>
                <wp:positionV relativeFrom="paragraph">
                  <wp:posOffset>3017331</wp:posOffset>
                </wp:positionV>
                <wp:extent cx="1567180" cy="266667"/>
                <wp:effectExtent l="476250" t="0" r="13970" b="57785"/>
                <wp:wrapNone/>
                <wp:docPr id="44" name="Rounded 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Positive integer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B144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4" o:spid="_x0000_s1027" type="#_x0000_t62" style="position:absolute;margin-left:427.4pt;margin-top:237.6pt;width:123.4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Positive integer </w:t>
                      </w:r>
                      <w:r>
                        <w:rPr>
                          <w:sz w:val="20"/>
                          <w:szCs w:val="18"/>
                        </w:rPr>
                        <w:t>0</w:t>
                      </w:r>
                      <w:r>
                        <w:rPr>
                          <w:sz w:val="20"/>
                          <w:szCs w:val="18"/>
                        </w:rPr>
                        <w:t>-</w:t>
                      </w:r>
                      <w:r>
                        <w:rPr>
                          <w:sz w:val="20"/>
                          <w:szCs w:val="18"/>
                        </w:rPr>
                        <w:t>1000</w:t>
                      </w:r>
                      <w:r>
                        <w:rPr>
                          <w:sz w:val="20"/>
                          <w:szCs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0CEF4F" wp14:editId="6B45985E">
                <wp:simplePos x="0" y="0"/>
                <wp:positionH relativeFrom="column">
                  <wp:posOffset>5427024</wp:posOffset>
                </wp:positionH>
                <wp:positionV relativeFrom="paragraph">
                  <wp:posOffset>2657846</wp:posOffset>
                </wp:positionV>
                <wp:extent cx="1567180" cy="266667"/>
                <wp:effectExtent l="476250" t="0" r="13970" b="57785"/>
                <wp:wrapNone/>
                <wp:docPr id="39" name="Rounded 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M or B (for F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EF4F" id="Rounded Rectangular Callout 39" o:spid="_x0000_s1028" type="#_x0000_t62" style="position:absolute;margin-left:427.3pt;margin-top:209.3pt;width:123.4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  <w:r>
                        <w:rPr>
                          <w:sz w:val="20"/>
                          <w:szCs w:val="18"/>
                        </w:rPr>
                        <w:t xml:space="preserve"> M or B (for F only)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7972B" wp14:editId="661EF7DA">
                <wp:simplePos x="0" y="0"/>
                <wp:positionH relativeFrom="column">
                  <wp:posOffset>5413169</wp:posOffset>
                </wp:positionH>
                <wp:positionV relativeFrom="paragraph">
                  <wp:posOffset>2283385</wp:posOffset>
                </wp:positionV>
                <wp:extent cx="1567180" cy="266667"/>
                <wp:effectExtent l="476250" t="0" r="13970" b="57785"/>
                <wp:wrapNone/>
                <wp:docPr id="43" name="Rounded 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– R or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972B" id="Rounded Rectangular Callout 43" o:spid="_x0000_s1029" type="#_x0000_t62" style="position:absolute;margin-left:426.25pt;margin-top:179.8pt;width:123.4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  <w:r>
                        <w:rPr>
                          <w:sz w:val="20"/>
                          <w:szCs w:val="18"/>
                        </w:rPr>
                        <w:t xml:space="preserve"> – R or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D8A9D" wp14:editId="5A4B6670">
                <wp:simplePos x="0" y="0"/>
                <wp:positionH relativeFrom="column">
                  <wp:posOffset>5414134</wp:posOffset>
                </wp:positionH>
                <wp:positionV relativeFrom="paragraph">
                  <wp:posOffset>1878857</wp:posOffset>
                </wp:positionV>
                <wp:extent cx="1567180" cy="266667"/>
                <wp:effectExtent l="476250" t="0" r="13970" b="57785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Positive integer 1-300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8A9D" id="Rounded Rectangular Callout 38" o:spid="_x0000_s1030" type="#_x0000_t62" style="position:absolute;margin-left:426.3pt;margin-top:147.95pt;width:123.4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Positive integer 1-300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DAFBD" wp14:editId="7E7B9277">
                <wp:simplePos x="0" y="0"/>
                <wp:positionH relativeFrom="column">
                  <wp:posOffset>5424805</wp:posOffset>
                </wp:positionH>
                <wp:positionV relativeFrom="paragraph">
                  <wp:posOffset>1441862</wp:posOffset>
                </wp:positionV>
                <wp:extent cx="1567180" cy="266667"/>
                <wp:effectExtent l="476250" t="0" r="13970" b="57785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AFBD" id="Rounded Rectangular Callout 37" o:spid="_x0000_s1031" type="#_x0000_t62" style="position:absolute;margin-left:427.15pt;margin-top:113.55pt;width:123.4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48325" wp14:editId="58E7F503">
                <wp:simplePos x="0" y="0"/>
                <wp:positionH relativeFrom="column">
                  <wp:posOffset>5433621</wp:posOffset>
                </wp:positionH>
                <wp:positionV relativeFrom="paragraph">
                  <wp:posOffset>1068664</wp:posOffset>
                </wp:positionV>
                <wp:extent cx="1567180" cy="266667"/>
                <wp:effectExtent l="476250" t="0" r="13970" b="57785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Dropbox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8325" id="Rounded Rectangular Callout 36" o:spid="_x0000_s1032" type="#_x0000_t62" style="position:absolute;margin-left:427.85pt;margin-top:84.15pt;width:123.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Dropbox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800AA" wp14:editId="13FE461D">
                <wp:simplePos x="0" y="0"/>
                <wp:positionH relativeFrom="column">
                  <wp:posOffset>5439781</wp:posOffset>
                </wp:positionH>
                <wp:positionV relativeFrom="paragraph">
                  <wp:posOffset>729986</wp:posOffset>
                </wp:positionV>
                <wp:extent cx="1567180" cy="266667"/>
                <wp:effectExtent l="476250" t="0" r="13970" b="57785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0AA" id="Rounded Rectangular Callout 35" o:spid="_x0000_s1033" type="#_x0000_t62" style="position:absolute;margin-left:428.35pt;margin-top:57.5pt;width:123.4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5429992</wp:posOffset>
                </wp:positionH>
                <wp:positionV relativeFrom="paragraph">
                  <wp:posOffset>396693</wp:posOffset>
                </wp:positionV>
                <wp:extent cx="1567180" cy="266667"/>
                <wp:effectExtent l="476250" t="0" r="13970" b="57785"/>
                <wp:wrapNone/>
                <wp:docPr id="33" name="Rounded 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266667"/>
                        </a:xfrm>
                        <a:prstGeom prst="wedgeRoundRectCallout">
                          <a:avLst>
                            <a:gd name="adj1" fmla="val -77129"/>
                            <a:gd name="adj2" fmla="val 14634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0F" w:rsidRPr="0041500F" w:rsidRDefault="0041500F" w:rsidP="0041500F">
                            <w:pPr>
                              <w:shd w:val="clear" w:color="auto" w:fill="D3EBDA" w:themeFill="accent5" w:themeFillTint="33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41500F">
                              <w:rPr>
                                <w:sz w:val="20"/>
                                <w:szCs w:val="18"/>
                              </w:rPr>
                              <w:t>N1234567 or n1234567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33" o:spid="_x0000_s1034" type="#_x0000_t62" style="position:absolute;margin-left:427.55pt;margin-top:31.25pt;width:123.4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" adj="-5860,13961" fillcolor="#d3ebda [664]" strokecolor="#62a39f [3209]" strokeweight="1pt">
                <v:textbox inset="0,0,0,0">
                  <w:txbxContent>
                    <w:p w:rsidR="0041500F" w:rsidRPr="0041500F" w:rsidRDefault="0041500F" w:rsidP="0041500F">
                      <w:pPr>
                        <w:shd w:val="clear" w:color="auto" w:fill="D3EBDA" w:themeFill="accent5" w:themeFillTint="33"/>
                        <w:jc w:val="center"/>
                        <w:rPr>
                          <w:sz w:val="20"/>
                          <w:szCs w:val="18"/>
                        </w:rPr>
                      </w:pPr>
                      <w:r w:rsidRPr="0041500F">
                        <w:rPr>
                          <w:sz w:val="20"/>
                          <w:szCs w:val="18"/>
                        </w:rPr>
                        <w:t>N1234567 or n1234567</w:t>
                      </w:r>
                    </w:p>
                  </w:txbxContent>
                </v:textbox>
              </v:shape>
            </w:pict>
          </mc:Fallback>
        </mc:AlternateContent>
      </w:r>
      <w:r w:rsidR="00236CD9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AED76" wp14:editId="0664A24F">
                <wp:simplePos x="0" y="0"/>
                <wp:positionH relativeFrom="column">
                  <wp:posOffset>104775</wp:posOffset>
                </wp:positionH>
                <wp:positionV relativeFrom="paragraph">
                  <wp:posOffset>3342640</wp:posOffset>
                </wp:positionV>
                <wp:extent cx="5133975" cy="3238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D9" w:rsidRPr="001469CF" w:rsidRDefault="00236CD9" w:rsidP="00236CD9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ED76" id="Text Box 30" o:spid="_x0000_s1035" type="#_x0000_t202" style="position:absolute;margin-left:8.25pt;margin-top:263.2pt;width:404.2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" fillcolor="white [3201]" stroked="f" strokeweight=".5pt">
                <v:textbox>
                  <w:txbxContent>
                    <w:p w:rsidR="00236CD9" w:rsidRPr="001469CF" w:rsidRDefault="00236CD9" w:rsidP="00236CD9">
                      <w:pPr>
                        <w:jc w:val="center"/>
                        <w:rPr>
                          <w:color w:val="00B0F0"/>
                          <w:sz w:val="28"/>
                          <w:szCs w:val="24"/>
                        </w:rPr>
                      </w:pPr>
                      <w:r>
                        <w:rPr>
                          <w:color w:val="00B0F0"/>
                          <w:sz w:val="28"/>
                          <w:szCs w:val="24"/>
                        </w:rPr>
                        <w:t>Calculate</w:t>
                      </w:r>
                    </w:p>
                  </w:txbxContent>
                </v:textbox>
              </v:shape>
            </w:pict>
          </mc:Fallback>
        </mc:AlternateContent>
      </w:r>
      <w:r w:rsidR="00236CD9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34925</wp:posOffset>
                </wp:positionV>
                <wp:extent cx="513397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Pr="001469CF" w:rsidRDefault="001469CF" w:rsidP="001469CF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 w:rsidRPr="001469CF">
                              <w:rPr>
                                <w:color w:val="00B0F0"/>
                                <w:sz w:val="28"/>
                                <w:szCs w:val="24"/>
                              </w:rPr>
                              <w:t>Payroll calculation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9pt;margin-top:2.75pt;width:404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" fillcolor="white [3201]" stroked="f" strokeweight=".5pt">
                <v:textbox>
                  <w:txbxContent>
                    <w:p w:rsidR="001469CF" w:rsidRPr="001469CF" w:rsidRDefault="001469CF" w:rsidP="001469CF">
                      <w:pPr>
                        <w:jc w:val="center"/>
                        <w:rPr>
                          <w:color w:val="00B0F0"/>
                          <w:sz w:val="28"/>
                          <w:szCs w:val="24"/>
                        </w:rPr>
                      </w:pPr>
                      <w:r w:rsidRPr="001469CF">
                        <w:rPr>
                          <w:color w:val="00B0F0"/>
                          <w:sz w:val="28"/>
                          <w:szCs w:val="24"/>
                        </w:rPr>
                        <w:t>Payroll calculation interface</w:t>
                      </w:r>
                    </w:p>
                  </w:txbxContent>
                </v:textbox>
              </v:shape>
            </w:pict>
          </mc:Fallback>
        </mc:AlternateContent>
      </w:r>
      <w:r w:rsidR="00F3613B" w:rsidRPr="00F3613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EE7062" wp14:editId="465A1F85">
                <wp:simplePos x="0" y="0"/>
                <wp:positionH relativeFrom="margin">
                  <wp:posOffset>2181225</wp:posOffset>
                </wp:positionH>
                <wp:positionV relativeFrom="paragraph">
                  <wp:posOffset>2962275</wp:posOffset>
                </wp:positionV>
                <wp:extent cx="2828925" cy="3238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3B" w:rsidRPr="001469CF" w:rsidRDefault="00F3613B" w:rsidP="00F3613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For regular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7062" id="Text Box 29" o:spid="_x0000_s1037" type="#_x0000_t202" style="position:absolute;margin-left:171.75pt;margin-top:233.25pt;width:222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" fillcolor="white [3201]" strokecolor="#c5ccd0 [2894]" strokeweight=".5pt">
                <v:textbox>
                  <w:txbxContent>
                    <w:p w:rsidR="00F3613B" w:rsidRPr="001469CF" w:rsidRDefault="00F3613B" w:rsidP="00F3613B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For regular staff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13B" w:rsidRPr="00F3613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0186D" wp14:editId="63E5D53A">
                <wp:simplePos x="0" y="0"/>
                <wp:positionH relativeFrom="column">
                  <wp:posOffset>95250</wp:posOffset>
                </wp:positionH>
                <wp:positionV relativeFrom="paragraph">
                  <wp:posOffset>2981325</wp:posOffset>
                </wp:positionV>
                <wp:extent cx="2047875" cy="3238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3B" w:rsidRDefault="00F3613B" w:rsidP="00F3613B">
                            <w:r>
                              <w:t>Fixed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186D" id="Text Box 28" o:spid="_x0000_s1038" type="#_x0000_t202" style="position:absolute;margin-left:7.5pt;margin-top:234.75pt;width:161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" fillcolor="white [3201]" stroked="f" strokeweight=".5pt">
                <v:textbox>
                  <w:txbxContent>
                    <w:p w:rsidR="00F3613B" w:rsidRDefault="00F3613B" w:rsidP="00F3613B">
                      <w:r>
                        <w:t>Fixed salary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1861E" wp14:editId="5282F9A0">
                <wp:simplePos x="0" y="0"/>
                <wp:positionH relativeFrom="column">
                  <wp:posOffset>85725</wp:posOffset>
                </wp:positionH>
                <wp:positionV relativeFrom="paragraph">
                  <wp:posOffset>2619375</wp:posOffset>
                </wp:positionV>
                <wp:extent cx="2047875" cy="32385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F3613B" w:rsidP="00AC3217">
                            <w:r>
                              <w:t>Faculty sta</w:t>
                            </w:r>
                            <w:r w:rsidR="00AC3217">
                              <w:t>ff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861E" id="Text Box 23" o:spid="_x0000_s1039" type="#_x0000_t202" style="position:absolute;margin-left:6.75pt;margin-top:206.25pt;width:161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" fillcolor="white [3201]" stroked="f" strokeweight=".5pt">
                <v:textbox>
                  <w:txbxContent>
                    <w:p w:rsidR="00AC3217" w:rsidRDefault="00F3613B" w:rsidP="00AC3217">
                      <w:r>
                        <w:t>Faculty sta</w:t>
                      </w:r>
                      <w:r w:rsidR="00AC3217">
                        <w:t>ff code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EFD67" wp14:editId="789C31CE">
                <wp:simplePos x="0" y="0"/>
                <wp:positionH relativeFrom="margin">
                  <wp:posOffset>2171700</wp:posOffset>
                </wp:positionH>
                <wp:positionV relativeFrom="paragraph">
                  <wp:posOffset>2600325</wp:posOffset>
                </wp:positionV>
                <wp:extent cx="2828925" cy="3238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M for Master and B for Bachelor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D67" id="Text Box 27" o:spid="_x0000_s1040" type="#_x0000_t202" style="position:absolute;margin-left:171pt;margin-top:204.75pt;width:222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M for Master and B for Bachelor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EFD67" wp14:editId="789C31CE">
                <wp:simplePos x="0" y="0"/>
                <wp:positionH relativeFrom="margin">
                  <wp:posOffset>2162175</wp:posOffset>
                </wp:positionH>
                <wp:positionV relativeFrom="paragraph">
                  <wp:posOffset>2238375</wp:posOffset>
                </wp:positionV>
                <wp:extent cx="2828925" cy="3238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R for regular and F for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D67" id="Text Box 21" o:spid="_x0000_s1041" type="#_x0000_t202" style="position:absolute;margin-left:170.25pt;margin-top:176.25pt;width:222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R for regular and F for faculty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1861E" wp14:editId="5282F9A0">
                <wp:simplePos x="0" y="0"/>
                <wp:positionH relativeFrom="column">
                  <wp:posOffset>66675</wp:posOffset>
                </wp:positionH>
                <wp:positionV relativeFrom="paragraph">
                  <wp:posOffset>2257425</wp:posOffset>
                </wp:positionV>
                <wp:extent cx="2047875" cy="3238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Employee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861E" id="Text Box 20" o:spid="_x0000_s1042" type="#_x0000_t202" style="position:absolute;margin-left:5.25pt;margin-top:177.75pt;width:161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" fillcolor="white [3201]" stroked="f" strokeweight=".5pt">
                <v:textbox>
                  <w:txbxContent>
                    <w:p w:rsidR="00AC3217" w:rsidRDefault="00AC3217" w:rsidP="00AC3217">
                      <w:r>
                        <w:t>Employee type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05A32" wp14:editId="2970FE64">
                <wp:simplePos x="0" y="0"/>
                <wp:positionH relativeFrom="column">
                  <wp:posOffset>85725</wp:posOffset>
                </wp:positionH>
                <wp:positionV relativeFrom="paragraph">
                  <wp:posOffset>1885950</wp:posOffset>
                </wp:positionV>
                <wp:extent cx="20478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Monthly working hours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5A32" id="Text Box 15" o:spid="_x0000_s1043" type="#_x0000_t202" style="position:absolute;margin-left:6.75pt;margin-top:148.5pt;width:161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" fillcolor="white [3201]" stroked="f" strokeweight=".5pt">
                <v:textbox>
                  <w:txbxContent>
                    <w:p w:rsidR="00AC3217" w:rsidRDefault="00AC3217" w:rsidP="00AC3217">
                      <w:r>
                        <w:t>Monthly working hours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5079C" wp14:editId="40D1A657">
                <wp:simplePos x="0" y="0"/>
                <wp:positionH relativeFrom="margin">
                  <wp:posOffset>2171700</wp:posOffset>
                </wp:positionH>
                <wp:positionV relativeFrom="paragraph">
                  <wp:posOffset>1866900</wp:posOffset>
                </wp:positionV>
                <wp:extent cx="2828925" cy="323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079C" id="Text Box 18" o:spid="_x0000_s1044" type="#_x0000_t202" style="position:absolute;margin-left:171pt;margin-top:147pt;width:222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05A32" wp14:editId="2970FE64">
                <wp:simplePos x="0" y="0"/>
                <wp:positionH relativeFrom="column">
                  <wp:posOffset>85725</wp:posOffset>
                </wp:positionH>
                <wp:positionV relativeFrom="paragraph">
                  <wp:posOffset>1495425</wp:posOffset>
                </wp:positionV>
                <wp:extent cx="2047875" cy="3238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Month of report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5A32" id="Text Box 13" o:spid="_x0000_s1045" type="#_x0000_t202" style="position:absolute;margin-left:6.75pt;margin-top:117.75pt;width:161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" fillcolor="white [3201]" stroked="f" strokeweight=".5pt">
                <v:textbox>
                  <w:txbxContent>
                    <w:p w:rsidR="00AC3217" w:rsidRDefault="00AC3217" w:rsidP="00AC3217">
                      <w:r>
                        <w:t>Month of report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5079C" wp14:editId="40D1A657">
                <wp:simplePos x="0" y="0"/>
                <wp:positionH relativeFrom="margin">
                  <wp:posOffset>2171700</wp:posOffset>
                </wp:positionH>
                <wp:positionV relativeFrom="paragraph">
                  <wp:posOffset>1476375</wp:posOffset>
                </wp:positionV>
                <wp:extent cx="282892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079C" id="Text Box 14" o:spid="_x0000_s1046" type="#_x0000_t202" style="position:absolute;margin-left:171pt;margin-top:116.25pt;width:222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B2426" wp14:editId="31A68964">
                <wp:simplePos x="0" y="0"/>
                <wp:positionH relativeFrom="column">
                  <wp:posOffset>85725</wp:posOffset>
                </wp:positionH>
                <wp:positionV relativeFrom="paragraph">
                  <wp:posOffset>1133475</wp:posOffset>
                </wp:positionV>
                <wp:extent cx="2047875" cy="3238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Default="00AC3217" w:rsidP="00AC3217">
                            <w:r>
                              <w:t>Department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2426" id="Text Box 8" o:spid="_x0000_s1047" type="#_x0000_t202" style="position:absolute;margin-left:6.75pt;margin-top:89.25pt;width:161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" fillcolor="white [3201]" stroked="f" strokeweight=".5pt">
                <v:textbox>
                  <w:txbxContent>
                    <w:p w:rsidR="00AC3217" w:rsidRDefault="00AC3217" w:rsidP="00AC3217">
                      <w:r>
                        <w:t>Department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3217" w:rsidRPr="00AC321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EDCE6" wp14:editId="789D3599">
                <wp:simplePos x="0" y="0"/>
                <wp:positionH relativeFrom="margin">
                  <wp:posOffset>2171700</wp:posOffset>
                </wp:positionH>
                <wp:positionV relativeFrom="paragraph">
                  <wp:posOffset>1114425</wp:posOffset>
                </wp:positionV>
                <wp:extent cx="282892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217" w:rsidRPr="001469CF" w:rsidRDefault="00AC3217" w:rsidP="00AC321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1469CF">
                              <w:rPr>
                                <w:color w:val="D9D9D9" w:themeColor="background1" w:themeShade="D9"/>
                              </w:rPr>
                              <w:t xml:space="preserve">Please enter 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department name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DCE6" id="Text Box 12" o:spid="_x0000_s1048" type="#_x0000_t202" style="position:absolute;margin-left:171pt;margin-top:87.75pt;width:222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" fillcolor="white [3201]" strokecolor="#c5ccd0 [2894]" strokeweight=".5pt">
                <v:textbox>
                  <w:txbxContent>
                    <w:p w:rsidR="00AC3217" w:rsidRPr="001469CF" w:rsidRDefault="00AC3217" w:rsidP="00AC3217">
                      <w:pPr>
                        <w:rPr>
                          <w:color w:val="D9D9D9" w:themeColor="background1" w:themeShade="D9"/>
                        </w:rPr>
                      </w:pPr>
                      <w:r w:rsidRPr="001469CF">
                        <w:rPr>
                          <w:color w:val="D9D9D9" w:themeColor="background1" w:themeShade="D9"/>
                        </w:rPr>
                        <w:t xml:space="preserve">Please enter </w:t>
                      </w:r>
                      <w:r>
                        <w:rPr>
                          <w:color w:val="D9D9D9" w:themeColor="background1" w:themeShade="D9"/>
                        </w:rPr>
                        <w:t>department name</w:t>
                      </w:r>
                      <w:r>
                        <w:rPr>
                          <w:color w:val="D9D9D9" w:themeColor="background1" w:themeShade="D9"/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AC61C" wp14:editId="188F2133">
                <wp:simplePos x="0" y="0"/>
                <wp:positionH relativeFrom="margin">
                  <wp:posOffset>2171700</wp:posOffset>
                </wp:positionH>
                <wp:positionV relativeFrom="paragraph">
                  <wp:posOffset>749300</wp:posOffset>
                </wp:positionV>
                <wp:extent cx="28289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Pr="001469CF" w:rsidRDefault="001469CF" w:rsidP="001469C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1469CF">
                              <w:rPr>
                                <w:color w:val="D9D9D9" w:themeColor="background1" w:themeShade="D9"/>
                              </w:rPr>
                              <w:t xml:space="preserve">Please enter 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full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C61C" id="Text Box 7" o:spid="_x0000_s1049" type="#_x0000_t202" style="position:absolute;margin-left:171pt;margin-top:59pt;width:222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" fillcolor="white [3201]" strokecolor="#c5ccd0 [2894]" strokeweight=".5pt">
                <v:textbox>
                  <w:txbxContent>
                    <w:p w:rsidR="001469CF" w:rsidRPr="001469CF" w:rsidRDefault="001469CF" w:rsidP="001469CF">
                      <w:pPr>
                        <w:rPr>
                          <w:color w:val="D9D9D9" w:themeColor="background1" w:themeShade="D9"/>
                        </w:rPr>
                      </w:pPr>
                      <w:r w:rsidRPr="001469CF">
                        <w:rPr>
                          <w:color w:val="D9D9D9" w:themeColor="background1" w:themeShade="D9"/>
                        </w:rPr>
                        <w:t xml:space="preserve">Please enter </w:t>
                      </w:r>
                      <w:r>
                        <w:rPr>
                          <w:color w:val="D9D9D9" w:themeColor="background1" w:themeShade="D9"/>
                        </w:rPr>
                        <w:t>full name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93F67" wp14:editId="1EE256BE">
                <wp:simplePos x="0" y="0"/>
                <wp:positionH relativeFrom="column">
                  <wp:posOffset>76200</wp:posOffset>
                </wp:positionH>
                <wp:positionV relativeFrom="paragraph">
                  <wp:posOffset>768350</wp:posOffset>
                </wp:positionV>
                <wp:extent cx="2047875" cy="3238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Default="001469CF" w:rsidP="001469CF">
                            <w:r>
                              <w:t xml:space="preserve">Employee </w:t>
                            </w:r>
                            <w:r>
                              <w:t>full 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3F67" id="Text Box 5" o:spid="_x0000_s1050" type="#_x0000_t202" style="position:absolute;margin-left:6pt;margin-top:60.5pt;width:161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" fillcolor="white [3201]" stroked="f" strokeweight=".5pt">
                <v:textbox>
                  <w:txbxContent>
                    <w:p w:rsidR="001469CF" w:rsidRDefault="001469CF" w:rsidP="001469CF">
                      <w:r>
                        <w:t xml:space="preserve">Employee </w:t>
                      </w:r>
                      <w:r>
                        <w:t>full 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CE499" wp14:editId="2A3AB520">
                <wp:simplePos x="0" y="0"/>
                <wp:positionH relativeFrom="margin">
                  <wp:posOffset>2171700</wp:posOffset>
                </wp:positionH>
                <wp:positionV relativeFrom="paragraph">
                  <wp:posOffset>396875</wp:posOffset>
                </wp:positionV>
                <wp:extent cx="28289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Pr="001469CF" w:rsidRDefault="0041500F" w:rsidP="001469C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 xml:space="preserve">N followed </w:t>
                            </w:r>
                            <w:proofErr w:type="gramStart"/>
                            <w:r>
                              <w:rPr>
                                <w:color w:val="D9D9D9" w:themeColor="background1" w:themeShade="D9"/>
                              </w:rPr>
                              <w:t>7</w:t>
                            </w:r>
                            <w:proofErr w:type="gramEnd"/>
                            <w:r>
                              <w:rPr>
                                <w:color w:val="D9D9D9" w:themeColor="background1" w:themeShade="D9"/>
                              </w:rPr>
                              <w:t xml:space="preserve"> digits personal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E499" id="Text Box 4" o:spid="_x0000_s1051" type="#_x0000_t202" style="position:absolute;margin-left:171pt;margin-top:31.25pt;width:222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" fillcolor="white [3201]" strokecolor="#c5ccd0 [2894]" strokeweight=".5pt">
                <v:textbox>
                  <w:txbxContent>
                    <w:p w:rsidR="001469CF" w:rsidRPr="001469CF" w:rsidRDefault="0041500F" w:rsidP="001469CF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 xml:space="preserve">N followed </w:t>
                      </w:r>
                      <w:proofErr w:type="gramStart"/>
                      <w:r>
                        <w:rPr>
                          <w:color w:val="D9D9D9" w:themeColor="background1" w:themeShade="D9"/>
                        </w:rPr>
                        <w:t>7</w:t>
                      </w:r>
                      <w:proofErr w:type="gramEnd"/>
                      <w:r>
                        <w:rPr>
                          <w:color w:val="D9D9D9" w:themeColor="background1" w:themeShade="D9"/>
                        </w:rPr>
                        <w:t xml:space="preserve"> digits personal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9CF"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99445" wp14:editId="38E9EED6">
                <wp:simplePos x="0" y="0"/>
                <wp:positionH relativeFrom="column">
                  <wp:posOffset>66675</wp:posOffset>
                </wp:positionH>
                <wp:positionV relativeFrom="paragraph">
                  <wp:posOffset>406400</wp:posOffset>
                </wp:positionV>
                <wp:extent cx="2047875" cy="3238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CF" w:rsidRDefault="001469CF" w:rsidP="001469CF">
                            <w:r>
                              <w:t>Employee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9445" id="Text Box 3" o:spid="_x0000_s1052" type="#_x0000_t202" style="position:absolute;margin-left:5.25pt;margin-top:32pt;width:161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" fillcolor="white [3201]" stroked="f" strokeweight=".5pt">
                <v:textbox>
                  <w:txbxContent>
                    <w:p w:rsidR="001469CF" w:rsidRDefault="001469CF" w:rsidP="001469CF">
                      <w:r>
                        <w:t>Employee number:</w:t>
                      </w:r>
                    </w:p>
                  </w:txbxContent>
                </v:textbox>
              </v:shape>
            </w:pict>
          </mc:Fallback>
        </mc:AlternateContent>
      </w:r>
      <w:r w:rsidR="00236CD9">
        <w:rPr>
          <w:noProof/>
          <w:lang w:eastAsia="en-US" w:bidi="he-IL"/>
        </w:rPr>
        <mc:AlternateContent>
          <mc:Choice Requires="wps">
            <w:drawing>
              <wp:inline distT="0" distB="0" distL="0" distR="0" wp14:anchorId="7DACE023" wp14:editId="6C1F9FE4">
                <wp:extent cx="5372100" cy="3705225"/>
                <wp:effectExtent l="0" t="0" r="19050" b="28575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00E63" id="Rectangle 31" o:spid="_x0000_s1026" style="width:423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" fillcolor="white [3201]" strokecolor="#62a39f [3209]" strokeweight="1pt">
                <w10:anchorlock/>
              </v:rect>
            </w:pict>
          </mc:Fallback>
        </mc:AlternateContent>
      </w:r>
    </w:p>
    <w:p w:rsidR="005D4847" w:rsidRDefault="005D4847" w:rsidP="005D4847">
      <w:pPr>
        <w:pStyle w:val="Heading1"/>
      </w:pPr>
      <w:bookmarkStart w:id="4" w:name="_Toc26441098"/>
      <w:r>
        <w:t>Expected results</w:t>
      </w:r>
      <w:bookmarkEnd w:id="4"/>
      <w:r w:rsidR="0041500F">
        <w:softHyphen/>
      </w:r>
      <w:r w:rsidR="0041500F">
        <w:softHyphen/>
      </w:r>
      <w:r w:rsidR="0041500F">
        <w:softHyphen/>
      </w:r>
      <w:bookmarkStart w:id="5" w:name="_GoBack"/>
      <w:bookmarkEnd w:id="5"/>
    </w:p>
    <w:p w:rsidR="005D4847" w:rsidRDefault="00236CD9" w:rsidP="00B2198A"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A47B3" wp14:editId="241D7B3D">
                <wp:simplePos x="0" y="0"/>
                <wp:positionH relativeFrom="column">
                  <wp:posOffset>95250</wp:posOffset>
                </wp:positionH>
                <wp:positionV relativeFrom="paragraph">
                  <wp:posOffset>10160</wp:posOffset>
                </wp:positionV>
                <wp:extent cx="5133975" cy="2562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 w:rsidRPr="001469CF"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Payroll </w:t>
                            </w:r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net income report for Inna </w:t>
                            </w:r>
                            <w:proofErr w:type="spellStart"/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>Manova</w:t>
                            </w:r>
                            <w:proofErr w:type="spellEnd"/>
                          </w:p>
                          <w:p w:rsidR="00236CD9" w:rsidRPr="00236CD9" w:rsidRDefault="00236CD9" w:rsidP="00236CD9">
                            <w:pPr>
                              <w:rPr>
                                <w:color w:val="00B0F0"/>
                              </w:rPr>
                            </w:pPr>
                            <w:r w:rsidRPr="00236CD9">
                              <w:rPr>
                                <w:color w:val="00B0F0"/>
                              </w:rPr>
                              <w:t>Employee number: n01384347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00B0F0"/>
                              </w:rPr>
                            </w:pPr>
                            <w:r w:rsidRPr="00236CD9">
                              <w:rPr>
                                <w:color w:val="00B0F0"/>
                              </w:rPr>
                              <w:t>Employee type: Faculty Master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00B0F0"/>
                              </w:rPr>
                            </w:pPr>
                            <w:r w:rsidRPr="00236CD9">
                              <w:rPr>
                                <w:color w:val="00B0F0"/>
                              </w:rPr>
                              <w:t>Monthly hours: 198</w:t>
                            </w: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Pr="00236CD9" w:rsidRDefault="00236CD9" w:rsidP="00236CD9">
                            <w:pPr>
                              <w:rPr>
                                <w:color w:val="2E653E" w:themeColor="accent5" w:themeShade="BF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2E653E" w:themeColor="accent5" w:themeShade="BF"/>
                                <w:sz w:val="28"/>
                                <w:szCs w:val="24"/>
                              </w:rPr>
                              <w:t>Gross Salary: $37150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C00000"/>
                                <w:sz w:val="28"/>
                                <w:szCs w:val="24"/>
                              </w:rPr>
                              <w:t>CIT: $8662.5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C00000"/>
                                <w:sz w:val="28"/>
                                <w:szCs w:val="24"/>
                              </w:rPr>
                              <w:t>Health Fee: $33</w:t>
                            </w:r>
                          </w:p>
                          <w:p w:rsidR="00236CD9" w:rsidRPr="00236CD9" w:rsidRDefault="00236CD9" w:rsidP="00236CD9">
                            <w:pPr>
                              <w:rPr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236CD9">
                              <w:rPr>
                                <w:color w:val="C00000"/>
                                <w:sz w:val="28"/>
                                <w:szCs w:val="24"/>
                              </w:rPr>
                              <w:t>Total deductions: $8695.5</w:t>
                            </w: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Net income for December </w:t>
                            </w:r>
                            <w:proofErr w:type="gramStart"/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>is:</w:t>
                            </w:r>
                            <w:proofErr w:type="gramEnd"/>
                            <w:r>
                              <w:rPr>
                                <w:color w:val="00B0F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236CD9">
                              <w:rPr>
                                <w:b/>
                                <w:bCs/>
                                <w:color w:val="00B0F0"/>
                                <w:sz w:val="28"/>
                                <w:szCs w:val="24"/>
                              </w:rPr>
                              <w:t>$28454.5</w:t>
                            </w: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  <w:p w:rsidR="00236CD9" w:rsidRPr="001469CF" w:rsidRDefault="00236CD9" w:rsidP="00236CD9">
                            <w:pPr>
                              <w:rPr>
                                <w:color w:val="00B0F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47B3" id="Text Box 32" o:spid="_x0000_s1053" type="#_x0000_t202" style="position:absolute;margin-left:7.5pt;margin-top:.8pt;width:404.25pt;height:20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" fillcolor="white [3201]" stroked="f" strokeweight=".5pt">
                <v:textbox>
                  <w:txbxContent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  <w:r w:rsidRPr="001469CF">
                        <w:rPr>
                          <w:color w:val="00B0F0"/>
                          <w:sz w:val="28"/>
                          <w:szCs w:val="24"/>
                        </w:rPr>
                        <w:t xml:space="preserve">Payroll </w:t>
                      </w:r>
                      <w:r>
                        <w:rPr>
                          <w:color w:val="00B0F0"/>
                          <w:sz w:val="28"/>
                          <w:szCs w:val="24"/>
                        </w:rPr>
                        <w:t xml:space="preserve">net income report for Inna </w:t>
                      </w:r>
                      <w:proofErr w:type="spellStart"/>
                      <w:r>
                        <w:rPr>
                          <w:color w:val="00B0F0"/>
                          <w:sz w:val="28"/>
                          <w:szCs w:val="24"/>
                        </w:rPr>
                        <w:t>Manova</w:t>
                      </w:r>
                      <w:proofErr w:type="spellEnd"/>
                    </w:p>
                    <w:p w:rsidR="00236CD9" w:rsidRPr="00236CD9" w:rsidRDefault="00236CD9" w:rsidP="00236CD9">
                      <w:pPr>
                        <w:rPr>
                          <w:color w:val="00B0F0"/>
                        </w:rPr>
                      </w:pPr>
                      <w:r w:rsidRPr="00236CD9">
                        <w:rPr>
                          <w:color w:val="00B0F0"/>
                        </w:rPr>
                        <w:t>Employee number: n01384347</w:t>
                      </w:r>
                    </w:p>
                    <w:p w:rsidR="00236CD9" w:rsidRPr="00236CD9" w:rsidRDefault="00236CD9" w:rsidP="00236CD9">
                      <w:pPr>
                        <w:rPr>
                          <w:color w:val="00B0F0"/>
                        </w:rPr>
                      </w:pPr>
                      <w:r w:rsidRPr="00236CD9">
                        <w:rPr>
                          <w:color w:val="00B0F0"/>
                        </w:rPr>
                        <w:t>Employee type: Faculty Master</w:t>
                      </w:r>
                    </w:p>
                    <w:p w:rsidR="00236CD9" w:rsidRPr="00236CD9" w:rsidRDefault="00236CD9" w:rsidP="00236CD9">
                      <w:pPr>
                        <w:rPr>
                          <w:color w:val="00B0F0"/>
                        </w:rPr>
                      </w:pPr>
                      <w:r w:rsidRPr="00236CD9">
                        <w:rPr>
                          <w:color w:val="00B0F0"/>
                        </w:rPr>
                        <w:t>Monthly hours: 198</w:t>
                      </w: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Pr="00236CD9" w:rsidRDefault="00236CD9" w:rsidP="00236CD9">
                      <w:pPr>
                        <w:rPr>
                          <w:color w:val="2E653E" w:themeColor="accent5" w:themeShade="BF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2E653E" w:themeColor="accent5" w:themeShade="BF"/>
                          <w:sz w:val="28"/>
                          <w:szCs w:val="24"/>
                        </w:rPr>
                        <w:t>Gross Salary: $37150</w:t>
                      </w:r>
                    </w:p>
                    <w:p w:rsidR="00236CD9" w:rsidRPr="00236CD9" w:rsidRDefault="00236CD9" w:rsidP="00236CD9">
                      <w:pPr>
                        <w:rPr>
                          <w:color w:val="C00000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C00000"/>
                          <w:sz w:val="28"/>
                          <w:szCs w:val="24"/>
                        </w:rPr>
                        <w:t>CIT: $8662.5</w:t>
                      </w:r>
                    </w:p>
                    <w:p w:rsidR="00236CD9" w:rsidRPr="00236CD9" w:rsidRDefault="00236CD9" w:rsidP="00236CD9">
                      <w:pPr>
                        <w:rPr>
                          <w:color w:val="C00000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C00000"/>
                          <w:sz w:val="28"/>
                          <w:szCs w:val="24"/>
                        </w:rPr>
                        <w:t>Health Fee: $33</w:t>
                      </w:r>
                    </w:p>
                    <w:p w:rsidR="00236CD9" w:rsidRPr="00236CD9" w:rsidRDefault="00236CD9" w:rsidP="00236CD9">
                      <w:pPr>
                        <w:rPr>
                          <w:color w:val="C00000"/>
                          <w:sz w:val="28"/>
                          <w:szCs w:val="24"/>
                        </w:rPr>
                      </w:pPr>
                      <w:r w:rsidRPr="00236CD9">
                        <w:rPr>
                          <w:color w:val="C00000"/>
                          <w:sz w:val="28"/>
                          <w:szCs w:val="24"/>
                        </w:rPr>
                        <w:t>Total deductions: $8695.5</w:t>
                      </w: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  <w:r>
                        <w:rPr>
                          <w:color w:val="00B0F0"/>
                          <w:sz w:val="28"/>
                          <w:szCs w:val="24"/>
                        </w:rPr>
                        <w:t xml:space="preserve">Net income for December </w:t>
                      </w:r>
                      <w:proofErr w:type="gramStart"/>
                      <w:r>
                        <w:rPr>
                          <w:color w:val="00B0F0"/>
                          <w:sz w:val="28"/>
                          <w:szCs w:val="24"/>
                        </w:rPr>
                        <w:t>is:</w:t>
                      </w:r>
                      <w:proofErr w:type="gramEnd"/>
                      <w:r>
                        <w:rPr>
                          <w:color w:val="00B0F0"/>
                          <w:sz w:val="28"/>
                          <w:szCs w:val="24"/>
                        </w:rPr>
                        <w:t xml:space="preserve"> </w:t>
                      </w:r>
                      <w:r w:rsidRPr="00236CD9">
                        <w:rPr>
                          <w:b/>
                          <w:bCs/>
                          <w:color w:val="00B0F0"/>
                          <w:sz w:val="28"/>
                          <w:szCs w:val="24"/>
                        </w:rPr>
                        <w:t>$28454.5</w:t>
                      </w: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  <w:p w:rsidR="00236CD9" w:rsidRPr="001469CF" w:rsidRDefault="00236CD9" w:rsidP="00236CD9">
                      <w:pPr>
                        <w:rPr>
                          <w:color w:val="00B0F0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847">
        <w:t xml:space="preserve"> </w:t>
      </w:r>
      <w:r>
        <w:rPr>
          <w:noProof/>
          <w:lang w:eastAsia="en-US" w:bidi="he-IL"/>
        </w:rPr>
        <mc:AlternateContent>
          <mc:Choice Requires="wps">
            <w:drawing>
              <wp:inline distT="0" distB="0" distL="0" distR="0" wp14:anchorId="244592C5" wp14:editId="1C1C4CB6">
                <wp:extent cx="5372100" cy="25908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1A2DB" id="Rectangle 1" o:spid="_x0000_s1026" style="width:42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" fillcolor="white [3201]" strokecolor="#62a39f [3209]" strokeweight="1pt">
                <w10:anchorlock/>
              </v:rect>
            </w:pict>
          </mc:Fallback>
        </mc:AlternateContent>
      </w:r>
    </w:p>
    <w:sectPr w:rsidR="005D4847" w:rsidSect="00B2198A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4E" w:rsidRDefault="00AC4E4E">
      <w:pPr>
        <w:spacing w:after="0" w:line="240" w:lineRule="auto"/>
      </w:pPr>
      <w:r>
        <w:separator/>
      </w:r>
    </w:p>
  </w:endnote>
  <w:endnote w:type="continuationSeparator" w:id="0">
    <w:p w:rsidR="00AC4E4E" w:rsidRDefault="00A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ira Sans ExtraLight"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1500F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4E" w:rsidRDefault="00AC4E4E">
      <w:pPr>
        <w:spacing w:after="0" w:line="240" w:lineRule="auto"/>
      </w:pPr>
      <w:r>
        <w:separator/>
      </w:r>
    </w:p>
  </w:footnote>
  <w:footnote w:type="continuationSeparator" w:id="0">
    <w:p w:rsidR="00AC4E4E" w:rsidRDefault="00A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98A" w:rsidRDefault="00B2198A">
    <w:pPr>
      <w:pStyle w:val="Header"/>
    </w:pPr>
    <w:r>
      <w:rPr>
        <w:noProof/>
        <w:lang w:eastAsia="en-US" w:bidi="he-IL"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39B2B44F" wp14:editId="17BC0D3D">
              <wp:simplePos x="0" y="0"/>
              <wp:positionH relativeFrom="column">
                <wp:posOffset>-715645</wp:posOffset>
              </wp:positionH>
              <wp:positionV relativeFrom="paragraph">
                <wp:posOffset>9153525</wp:posOffset>
              </wp:positionV>
              <wp:extent cx="7833207" cy="447841"/>
              <wp:effectExtent l="0" t="0" r="0" b="9525"/>
              <wp:wrapNone/>
              <wp:docPr id="42" name="Rectangle 42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C4712A" id="Rectangle 42" o:spid="_x0000_s1026" alt="decorative element" style="position:absolute;margin-left:-56.35pt;margin-top:720.75pt;width:616.8pt;height:35.2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D38AIAAHA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>
      <w:rPr>
        <w:noProof/>
        <w:lang w:eastAsia="en-US" w:bidi="he-IL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39B2B44F" wp14:editId="17BC0D3D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Rectangle 41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0973D0" id="Rectangle 41" o:spid="_x0000_s1026" alt="decorative element" style="position:absolute;margin-left:-56.35pt;margin-top:-36pt;width:616.8pt;height:35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OMriDrw&#10;AgAAcA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85" w:rsidRDefault="00B2198A">
    <w:pPr>
      <w:pStyle w:val="Header"/>
    </w:pPr>
    <w:r>
      <w:rPr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58239" behindDoc="1" locked="0" layoutInCell="1" allowOverlap="1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1227" cy="10213848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1227" cy="10213848"/>
                        <a:chOff x="0" y="0"/>
                        <a:chExt cx="10531227" cy="10217284"/>
                      </a:xfrm>
                    </wpg:grpSpPr>
                    <wps:wsp>
                      <wps:cNvPr id="6" name="Freeform 19">
                        <a:extLst/>
                      </wps:cNvPr>
                      <wps:cNvSpPr/>
                      <wps:spPr>
                        <a:xfrm>
                          <a:off x="1722120" y="30480"/>
                          <a:ext cx="7873591" cy="21456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1885" w:rsidRDefault="00E81885" w:rsidP="00E81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240780" y="152400"/>
                          <a:ext cx="3314700" cy="2003425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l="-701" t="-47791" r="1073" b="-100299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up 9"/>
                      <wpg:cNvGrpSpPr/>
                      <wpg:grpSpPr>
                        <a:xfrm>
                          <a:off x="5593080" y="144780"/>
                          <a:ext cx="1806335" cy="1984967"/>
                          <a:chOff x="34534" y="0"/>
                          <a:chExt cx="1806761" cy="1985392"/>
                        </a:xfrm>
                      </wpg:grpSpPr>
                      <wps:wsp>
                        <wps:cNvPr id="10" name="Parallelogram 12">
                          <a:extLst/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Group 16"/>
                      <wpg:cNvGrpSpPr/>
                      <wpg:grpSpPr>
                        <a:xfrm rot="10800000">
                          <a:off x="8663940" y="198120"/>
                          <a:ext cx="1867287" cy="1967092"/>
                          <a:chOff x="-1" y="0"/>
                          <a:chExt cx="1867535" cy="1966560"/>
                        </a:xfrm>
                      </wpg:grpSpPr>
                      <wps:wsp>
                        <wps:cNvPr id="17" name="Parallelogram 12">
                          <a:extLst/>
                        </wps:cNvPr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Parallelogram 10">
                        <a:extLst/>
                      </wps:cNvPr>
                      <wps:cNvSpPr/>
                      <wps:spPr>
                        <a:xfrm>
                          <a:off x="0" y="0"/>
                          <a:ext cx="2404450" cy="269185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737360" y="2087880"/>
                          <a:ext cx="7806290" cy="257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1760220" y="9768840"/>
                          <a:ext cx="7806290" cy="4484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0" o:spid="_x0000_s1054" style="position:absolute;margin-left:0;margin-top:0;width:829.25pt;height:804.25pt;z-index:-251658241;mso-width-percent:1360;mso-left-percent:-229;mso-top-percent:-15;mso-position-horizontal-relative:page;mso-position-vertical-relative:page;mso-width-percent:1360;mso-left-percent:-229;mso-top-percent:-15;mso-height-relative:margin" coordsize="105312,1021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">
              <v:rect id="Freeform 19" o:spid="_x0000_s1055" style="position:absolute;left:17221;top:304;width:78736;height:2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20sMA&#10;AADaAAAADwAAAGRycy9kb3ducmV2LnhtbESPQUsDMRSE74L/ITzBm822YClr0yJSRfDSruL5sXnZ&#10;LG5etpvXdvXXm0Khx2FmvmGW6zF06khDaiMbmE4KUMR1tC03Br4+Xx8WoJIgW+wik4FfSrBe3d4s&#10;sbTxxDs6VtKoDOFUogEv0pdap9pTwDSJPXH2XBwCSpZDo+2ApwwPnZ4VxVwHbDkveOzpxVP9Ux2C&#10;Aff3+Pbh2v1eqs3Wfbtp4b1sjLm/G5+fQAmNcg1f2u/WwBzOV/IN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p20sMAAADaAAAADwAAAAAAAAAAAAAAAACYAgAAZHJzL2Rv&#10;d25yZXYueG1sUEsFBgAAAAAEAAQA9QAAAIgDAAAAAA==&#10;" fillcolor="#335b74 [3215]" stroked="f" strokeweight=".235mm">
                <v:textbox>
                  <w:txbxContent>
                    <w:p w:rsidR="00E81885" w:rsidRDefault="00E81885" w:rsidP="00E81885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56" alt="Parent teacher conference " style="position:absolute;left:62407;top:1524;width:33147;height:20034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0VsIA&#10;AADbAAAADwAAAGRycy9kb3ducmV2LnhtbERPS2sCMRC+C/6HMAUvolk9FLsapQi20kt9ofY2bKa7&#10;wWSybFLd/vtGEHqbj+85s0XrrLhSE4xnBaNhBoK48NpwqeCwXw0mIEJE1mg9k4JfCrCYdzszzLW/&#10;8Zauu1iKFMIhRwVVjHUuZSgqchiGviZO3LdvHMYEm1LqBm8p3Fk5zrJn6dBwaqiwpmVFxWX34xR8&#10;tv3T13lzeA/mQ9v18W1kMm+V6j21r1MQkdr4L3641zrNf4H7L+k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bRWwgAAANsAAAAPAAAAAAAAAAAAAAAAAJgCAABkcnMvZG93&#10;bnJldi54bWxQSwUGAAAAAAQABAD1AAAAhwMAAAAA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597166,0;3314700,0;3314700,2003425;911163,2003425;0,969800;597166,0" o:connectangles="0,0,0,0,0,0"/>
              </v:shape>
              <v:group id="Group 9" o:spid="_x0000_s1057" style="position:absolute;left:55930;top:1447;width:18064;height:19850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Parallelogram 12" o:spid="_x0000_s1058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pHAcMA&#10;AADbAAAADwAAAGRycy9kb3ducmV2LnhtbESPQWvCQBCF7wX/wzJCb3WjQijRNQRF6EFoawSvQ3ZM&#10;gtnZkN1q8u87h0JvM7w3732zzUfXqQcNofVsYLlIQBFX3rZcG7iUx7d3UCEiW+w8k4GJAuS72csW&#10;M+uf/E2Pc6yVhHDI0EATY59pHaqGHIaF74lFu/nBYZR1qLUd8CnhrtOrJEm1w5alocGe9g1V9/OP&#10;M3A6XuuDLsr7VH2l9nPdltGVB2Ne52OxARVpjP/mv+sPK/hCL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pHAcMAAADbAAAADwAAAAAAAAAAAAAAAACYAgAAZHJzL2Rv&#10;d25yZXYueG1sUEsFBgAAAAAEAAQA9QAAAIg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59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rPcAA&#10;AADbAAAADwAAAGRycy9kb3ducmV2LnhtbERP22oCMRB9L/gPYQp9q1kVFtkapS0UVkTBywcMyTS7&#10;dDNZk6jbvzdCoW9zONdZrAbXiSuF2HpWMBkXIIi1Ny1bBafj1+scREzIBjvPpOCXIqyWo6cFVsbf&#10;eE/XQ7Iih3CsUEGTUl9JGXVDDuPY98SZ+/bBYcowWGkC3nK46+S0KErpsOXc0GBPnw3pn8PFKVjj&#10;ObhSf5Tbembrjb3sZhp3Sr08D+9vIBIN6V/8565Nnj+Bx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nrPcAAAADbAAAADwAAAAAAAAAAAAAAAACYAgAAZHJzL2Rvd25y&#10;ZXYueG1sUEsFBgAAAAAEAAQA9QAAAIUDAAAAAA==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6" o:spid="_x0000_s1060" style="position:absolute;left:86639;top:1981;width:18673;height:19671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s1N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S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arNTa/AAAA2wAAAA8AAAAA&#10;AAAAAAAAAAAAqgIAAGRycy9kb3ducmV2LnhtbFBLBQYAAAAABAAEAPoAAACWAwAAAAA=&#10;">
                <v:shape id="Parallelogram 12" o:spid="_x0000_s1061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NIr8A&#10;AADbAAAADwAAAGRycy9kb3ducmV2LnhtbERP32vCMBB+F/wfwg32pulkOOmMMoWie2wVfD2aW1OW&#10;XEoTa/3vzUDY2318P2+9HZ0VA/Wh9azgbZ6BIK69brlRcD4VsxWIEJE1Ws+k4E4BtpvpZI259jcu&#10;aahiI1IIhxwVmBi7XMpQG3IY5r4jTtyP7x3GBPtG6h5vKdxZuciypXTYcmow2NHeUP1bXZ2Cwvhy&#10;OKy+x4Ley3u129tLvFqlXl/Gr08Qkcb4L366jzrN/4C/X9I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40ivwAAANsAAAAPAAAAAAAAAAAAAAAAAJgCAABkcnMvZG93bnJl&#10;di54bWxQSwUGAAAAAAQABAD1AAAAhAMAAAAA&#10;" path="m,1167498l728456,r531562,180603l181009,1868187,,1167498xe" fillcolor="#1cade4 [3204]" stroked="f" strokeweight="1pt">
                  <v:fill color2="#1c6194 [240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62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P7cMA&#10;AADbAAAADwAAAGRycy9kb3ducmV2LnhtbESPQWvCQBSE70L/w/IKvZlNE1pKdBOkoEh7UuvB2zP7&#10;TILZt2F3a9J/3y0IPQ4z8w2zrCbTixs531lW8JykIIhrqztuFHwd1vM3ED4ga+wtk4If8lCVD7Ml&#10;FtqOvKPbPjQiQtgXqKANYSik9HVLBn1iB+LoXawzGKJ0jdQOxwg3vczS9FUa7DgutDjQe0v1df9t&#10;FGwp5zz/OL2cN+exd58+pNNRK/X0OK0WIAJN4T98b2+1giyDv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SP7cMAAADbAAAADwAAAAAAAAAAAAAAAACYAgAAZHJzL2Rv&#10;d25yZXYueG1sUEsFBgAAAAAEAAQA9QAAAIgDAAAAAA=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63" style="position:absolute;width:24044;height:26918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9tsQA&#10;AADbAAAADwAAAGRycy9kb3ducmV2LnhtbESPQWsCMRSE74L/ITzBm2YVsWU1ioiCghWqW/H42Lzu&#10;Lt28LEnU9d83QqHHYWa+YebL1tTiTs5XlhWMhgkI4tzqigsF2Xk7eAfhA7LG2jIpeJKH5aLbmWOq&#10;7YM/6X4KhYgQ9ikqKENoUil9XpJBP7QNcfS+rTMYonSF1A4fEW5qOU6SqTRYcVwosaF1SfnP6WYU&#10;4PHS5G+b/ejjmq2e3h2y6/krUarfa1czEIHa8B/+a++0gvEEXl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ofbb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8138;1282352,0;2404450,15196;753995,2691857;0,1918138" o:connectangles="0,0,0,0,0"/>
              </v:shape>
              <v:rect id="Rectangle 25" o:spid="_x0000_s1064" style="position:absolute;left:17373;top:20878;width:78063;height:2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PDsUA&#10;AADbAAAADwAAAGRycy9kb3ducmV2LnhtbESPQWvCQBSE70L/w/IKvekmAYOkrtKWplQQwbT0/Mg+&#10;k7TZtyG7Jum/dwXB4zAz3zDr7WRaMVDvGssK4kUEgri0uuFKwfdXPl+BcB5ZY2uZFPyTg+3mYbbG&#10;TNuRjzQUvhIBwi5DBbX3XSalK2sy6Ba2Iw7eyfYGfZB9JXWPY4CbViZRlEqDDYeFGjt6q6n8K85G&#10;wc7+/sj9RzGU6etpeTyv8sN7Hiv19Di9PIPwNPl7+Nb+1AqSJVy/hB8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g8OxQAAANsAAAAPAAAAAAAAAAAAAAAAAJgCAABkcnMv&#10;ZG93bnJldi54bWxQSwUGAAAAAAQABAD1AAAAigMAAAAA&#10;" fillcolor="#1cade4 [3204]" stroked="f" strokeweight="1pt">
                <v:fill color2="#1481ab [2404]" rotate="t" angle="270" colors="0 #1cade4;62259f #1482ac" focus="100%" type="gradient"/>
              </v:rect>
              <v:rect id="Rectangle 26" o:spid="_x0000_s1065" style="position:absolute;left:17602;top:97688;width:7806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yRecMA&#10;AADbAAAADwAAAGRycy9kb3ducmV2LnhtbESPQWvCQBSE74L/YXmCN90oGCS6ShUjFqRgKj0/ss8k&#10;bfZtyK4x/vuuUOhxmJlvmPW2N7XoqHWVZQWzaQSCOLe64kLB9TOdLEE4j6yxtkwKnuRguxkO1pho&#10;++ALdZkvRICwS1BB6X2TSOnykgy6qW2Ig3ezrUEfZFtI3eIjwE0t51EUS4MVh4USG9qXlP9kd6Pg&#10;3X5/yfMx6/J4d1tc7sv045DOlBqP+rcVCE+9/w//tU9awTyG1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yRecMAAADbAAAADwAAAAAAAAAAAAAAAACYAgAAZHJzL2Rv&#10;d25yZXYueG1sUEsFBgAAAAAEAAQA9QAAAIgDAAAAAA=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CAF2F7E"/>
    <w:multiLevelType w:val="hybridMultilevel"/>
    <w:tmpl w:val="59A23074"/>
    <w:lvl w:ilvl="0" w:tplc="55EEE7C6">
      <w:start w:val="16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47"/>
    <w:rsid w:val="0001495E"/>
    <w:rsid w:val="0001626D"/>
    <w:rsid w:val="00034780"/>
    <w:rsid w:val="000655CA"/>
    <w:rsid w:val="000930B5"/>
    <w:rsid w:val="001469CF"/>
    <w:rsid w:val="00236CD9"/>
    <w:rsid w:val="002E5725"/>
    <w:rsid w:val="002E6287"/>
    <w:rsid w:val="002F3781"/>
    <w:rsid w:val="003C520B"/>
    <w:rsid w:val="00400A51"/>
    <w:rsid w:val="0041500F"/>
    <w:rsid w:val="0045130A"/>
    <w:rsid w:val="004A626F"/>
    <w:rsid w:val="004B13B1"/>
    <w:rsid w:val="00524B92"/>
    <w:rsid w:val="00560F76"/>
    <w:rsid w:val="0058317D"/>
    <w:rsid w:val="005B66C7"/>
    <w:rsid w:val="005D4847"/>
    <w:rsid w:val="00615875"/>
    <w:rsid w:val="00615B47"/>
    <w:rsid w:val="0065544D"/>
    <w:rsid w:val="0066165A"/>
    <w:rsid w:val="007038AD"/>
    <w:rsid w:val="007520BE"/>
    <w:rsid w:val="007C1507"/>
    <w:rsid w:val="007E4B15"/>
    <w:rsid w:val="008962D9"/>
    <w:rsid w:val="00A448C1"/>
    <w:rsid w:val="00AA7AA0"/>
    <w:rsid w:val="00AC3217"/>
    <w:rsid w:val="00AC4E4E"/>
    <w:rsid w:val="00AE735A"/>
    <w:rsid w:val="00B2198A"/>
    <w:rsid w:val="00BD331F"/>
    <w:rsid w:val="00CA6B4F"/>
    <w:rsid w:val="00D45644"/>
    <w:rsid w:val="00DA4A43"/>
    <w:rsid w:val="00DE1DE8"/>
    <w:rsid w:val="00E37225"/>
    <w:rsid w:val="00E81885"/>
    <w:rsid w:val="00F3613B"/>
    <w:rsid w:val="00F814ED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ED989-9B72-4E3C-8377-39203AA9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47"/>
    <w:pPr>
      <w:spacing w:before="40" w:after="40"/>
    </w:pPr>
    <w:rPr>
      <w:rFonts w:ascii="Fira Sans ExtraLight" w:hAnsi="Fira Sans ExtraLight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5D4847"/>
    <w:pPr>
      <w:keepNext/>
      <w:keepLines/>
      <w:spacing w:before="360"/>
      <w:outlineLvl w:val="0"/>
    </w:pPr>
    <w:rPr>
      <w:rFonts w:eastAsiaTheme="majorEastAsia" w:cstheme="majorBidi"/>
      <w:color w:val="1CADE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5D4847"/>
    <w:pPr>
      <w:spacing w:after="1680"/>
      <w:contextualSpacing/>
    </w:pPr>
    <w:rPr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5D4847"/>
    <w:rPr>
      <w:rFonts w:ascii="Fira Sans ExtraLight" w:hAnsi="Fira Sans ExtraLight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5D4847"/>
    <w:rPr>
      <w:rFonts w:ascii="Fira Sans ExtraLight" w:eastAsiaTheme="majorEastAsia" w:hAnsi="Fira Sans ExtraLight" w:cstheme="majorBidi"/>
      <w:color w:val="1CADE4" w:themeColor="accen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1CADE4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1CADE4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unhideWhenUsed/>
    <w:qFormat/>
    <w:rsid w:val="005D4847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paragraph" w:customStyle="1" w:styleId="Style1">
    <w:name w:val="Style1"/>
    <w:basedOn w:val="Normal"/>
    <w:link w:val="Style1Char"/>
    <w:qFormat/>
    <w:rsid w:val="005D4847"/>
    <w:rPr>
      <w:b/>
    </w:rPr>
  </w:style>
  <w:style w:type="paragraph" w:styleId="NoSpacing">
    <w:name w:val="No Spacing"/>
    <w:uiPriority w:val="99"/>
    <w:qFormat/>
    <w:rsid w:val="005D4847"/>
    <w:pPr>
      <w:spacing w:after="0" w:line="240" w:lineRule="auto"/>
    </w:pPr>
    <w:rPr>
      <w:rFonts w:ascii="Fira Sans ExtraLight" w:hAnsi="Fira Sans ExtraLight"/>
      <w:szCs w:val="20"/>
    </w:rPr>
  </w:style>
  <w:style w:type="character" w:customStyle="1" w:styleId="Style1Char">
    <w:name w:val="Style1 Char"/>
    <w:basedOn w:val="DefaultParagraphFont"/>
    <w:link w:val="Style1"/>
    <w:rsid w:val="005D4847"/>
    <w:rPr>
      <w:rFonts w:ascii="Fira Sans ExtraLight" w:hAnsi="Fira Sans ExtraLight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4847"/>
    <w:pPr>
      <w:spacing w:before="240" w:after="0" w:line="259" w:lineRule="auto"/>
      <w:outlineLvl w:val="9"/>
    </w:pPr>
    <w:rPr>
      <w:rFonts w:asciiTheme="majorHAnsi" w:hAnsiTheme="majorHAnsi"/>
      <w:color w:val="1481AB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D48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4847"/>
    <w:rPr>
      <w:color w:val="6EAC1C" w:themeColor="hyperlink"/>
      <w:u w:val="single"/>
    </w:rPr>
  </w:style>
  <w:style w:type="paragraph" w:customStyle="1" w:styleId="Style2">
    <w:name w:val="Style2"/>
    <w:basedOn w:val="Normal"/>
    <w:link w:val="Style2Char"/>
    <w:qFormat/>
    <w:rsid w:val="005D4847"/>
    <w:rPr>
      <w:b/>
      <w:bCs/>
      <w:color w:val="00B0F0"/>
    </w:rPr>
  </w:style>
  <w:style w:type="table" w:styleId="GridTable5Dark-Accent3">
    <w:name w:val="Grid Table 5 Dark Accent 3"/>
    <w:basedOn w:val="TableNormal"/>
    <w:uiPriority w:val="50"/>
    <w:rsid w:val="005D4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character" w:customStyle="1" w:styleId="Style2Char">
    <w:name w:val="Style2 Char"/>
    <w:basedOn w:val="DefaultParagraphFont"/>
    <w:link w:val="Style2"/>
    <w:rsid w:val="005D4847"/>
    <w:rPr>
      <w:rFonts w:ascii="Fira Sans ExtraLight" w:hAnsi="Fira Sans ExtraLight"/>
      <w:b/>
      <w:bCs/>
      <w:color w:val="00B0F0"/>
      <w:szCs w:val="20"/>
    </w:rPr>
  </w:style>
  <w:style w:type="table" w:styleId="GridTable1Light-Accent2">
    <w:name w:val="Grid Table 1 Light Accent 2"/>
    <w:basedOn w:val="TableNormal"/>
    <w:uiPriority w:val="46"/>
    <w:rsid w:val="005D4847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DE1D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6C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y\AppData\Roaming\Microsoft\Templates\Educational%20meeting%20minutes%20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ira Sans ExtraLight"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43"/>
    <w:rsid w:val="00C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90A7251B424E89BE15177EDA94921F">
    <w:name w:val="3C90A7251B424E89BE15177EDA94921F"/>
  </w:style>
  <w:style w:type="paragraph" w:customStyle="1" w:styleId="996EFEA8B0BE40B5B390BA42C8F235D4">
    <w:name w:val="996EFEA8B0BE40B5B390BA42C8F235D4"/>
  </w:style>
  <w:style w:type="paragraph" w:customStyle="1" w:styleId="F563B7CF1EEE4728AD54CAA5F9BBA916">
    <w:name w:val="F563B7CF1EEE4728AD54CAA5F9BBA916"/>
  </w:style>
  <w:style w:type="paragraph" w:customStyle="1" w:styleId="C2449DFEC3534A4D9483CDE5D1EAFB7F">
    <w:name w:val="C2449DFEC3534A4D9483CDE5D1EAFB7F"/>
  </w:style>
  <w:style w:type="paragraph" w:customStyle="1" w:styleId="B2B483D40DEB4A43AF03B0B1DBB6095F">
    <w:name w:val="B2B483D40DEB4A43AF03B0B1DBB6095F"/>
  </w:style>
  <w:style w:type="paragraph" w:customStyle="1" w:styleId="38970F66F6DB4916AB113B9973E58DAF">
    <w:name w:val="38970F66F6DB4916AB113B9973E58DAF"/>
  </w:style>
  <w:style w:type="paragraph" w:customStyle="1" w:styleId="EEBD321E52CD4743984368C8DE5BDCF7">
    <w:name w:val="EEBD321E52CD4743984368C8DE5BDCF7"/>
  </w:style>
  <w:style w:type="paragraph" w:customStyle="1" w:styleId="4859581D15564E4F82FFC64192EDD4C5">
    <w:name w:val="4859581D15564E4F82FFC64192EDD4C5"/>
  </w:style>
  <w:style w:type="paragraph" w:customStyle="1" w:styleId="BA487D6DF2764B7CBD7F5F7A4FE46F8F">
    <w:name w:val="BA487D6DF2764B7CBD7F5F7A4FE46F8F"/>
  </w:style>
  <w:style w:type="paragraph" w:customStyle="1" w:styleId="E3F5EF2DBF6740D28AA74ADD926EF083">
    <w:name w:val="E3F5EF2DBF6740D28AA74ADD926EF083"/>
  </w:style>
  <w:style w:type="paragraph" w:customStyle="1" w:styleId="0315EACFF5C54543B5039CD3863008B5">
    <w:name w:val="0315EACFF5C54543B5039CD3863008B5"/>
  </w:style>
  <w:style w:type="paragraph" w:customStyle="1" w:styleId="56837FDDEE7C447B8DB84830FE3C7DA7">
    <w:name w:val="56837FDDEE7C447B8DB84830FE3C7DA7"/>
  </w:style>
  <w:style w:type="paragraph" w:customStyle="1" w:styleId="6F94431E8304447E99A72B50E298CA35">
    <w:name w:val="6F94431E8304447E99A72B50E298CA35"/>
  </w:style>
  <w:style w:type="paragraph" w:customStyle="1" w:styleId="5E1EC9FC4BA24397AAD1585F40D88BCB">
    <w:name w:val="5E1EC9FC4BA24397AAD1585F40D88BCB"/>
  </w:style>
  <w:style w:type="paragraph" w:customStyle="1" w:styleId="5AECD385154D4A708C5BFE4F5237211E">
    <w:name w:val="5AECD385154D4A708C5BFE4F5237211E"/>
  </w:style>
  <w:style w:type="paragraph" w:customStyle="1" w:styleId="E255136FBF2E4CB2A1C6ED33E2675685">
    <w:name w:val="E255136FBF2E4CB2A1C6ED33E2675685"/>
  </w:style>
  <w:style w:type="paragraph" w:customStyle="1" w:styleId="B54BC218EED94AF1A9B0E861AFCB1DBC">
    <w:name w:val="B54BC218EED94AF1A9B0E861AFCB1DBC"/>
  </w:style>
  <w:style w:type="paragraph" w:customStyle="1" w:styleId="E72CF75F88FD464FBDEE5D2973D01763">
    <w:name w:val="E72CF75F88FD464FBDEE5D2973D01763"/>
  </w:style>
  <w:style w:type="paragraph" w:customStyle="1" w:styleId="0DA7A8FCBB4845788787A91BD94BE428">
    <w:name w:val="0DA7A8FCBB4845788787A91BD94BE428"/>
  </w:style>
  <w:style w:type="paragraph" w:customStyle="1" w:styleId="640CD991400347969E7C8C1E7A2DB9FB">
    <w:name w:val="640CD991400347969E7C8C1E7A2DB9FB"/>
  </w:style>
  <w:style w:type="paragraph" w:customStyle="1" w:styleId="735194C8DF3D405CB127E5F4FEDFD10E">
    <w:name w:val="735194C8DF3D405CB127E5F4FEDFD10E"/>
  </w:style>
  <w:style w:type="paragraph" w:customStyle="1" w:styleId="F75F530807AC419FAD6EE30DDF380F78">
    <w:name w:val="F75F530807AC419FAD6EE30DDF380F78"/>
  </w:style>
  <w:style w:type="paragraph" w:customStyle="1" w:styleId="CB1CD7C424DD4999B8AFAD91885A149C">
    <w:name w:val="CB1CD7C424DD4999B8AFAD91885A149C"/>
  </w:style>
  <w:style w:type="paragraph" w:customStyle="1" w:styleId="D4BB59F05A4E421A8CDAD8889E335C83">
    <w:name w:val="D4BB59F05A4E421A8CDAD8889E335C83"/>
  </w:style>
  <w:style w:type="paragraph" w:customStyle="1" w:styleId="BF51CE41B7ED419CB6645A9DC76000E9">
    <w:name w:val="BF51CE41B7ED419CB6645A9DC76000E9"/>
  </w:style>
  <w:style w:type="paragraph" w:customStyle="1" w:styleId="A5216288C1F644C59C69B1BE0D96F38A">
    <w:name w:val="A5216288C1F644C59C69B1BE0D96F38A"/>
  </w:style>
  <w:style w:type="paragraph" w:customStyle="1" w:styleId="32BAE6B5CAED409BBA96F91A78D7E6B4">
    <w:name w:val="32BAE6B5CAED409BBA96F91A78D7E6B4"/>
  </w:style>
  <w:style w:type="paragraph" w:customStyle="1" w:styleId="76212CCE3116492482B545FF41261C30">
    <w:name w:val="76212CCE3116492482B545FF41261C30"/>
  </w:style>
  <w:style w:type="paragraph" w:customStyle="1" w:styleId="4A3D1986150A40E8BB279DD776A8199E">
    <w:name w:val="4A3D1986150A40E8BB279DD776A8199E"/>
  </w:style>
  <w:style w:type="paragraph" w:customStyle="1" w:styleId="E43162D5541645BBB395B0224190E3BA">
    <w:name w:val="E43162D5541645BBB395B0224190E3BA"/>
  </w:style>
  <w:style w:type="paragraph" w:customStyle="1" w:styleId="2085FEF144624B2B8C5FA8FCA653C21F">
    <w:name w:val="2085FEF144624B2B8C5FA8FCA653C21F"/>
  </w:style>
  <w:style w:type="paragraph" w:customStyle="1" w:styleId="73B6EF79C6F04FCCAE49E4D84B77B22D">
    <w:name w:val="73B6EF79C6F04FCCAE49E4D84B77B22D"/>
  </w:style>
  <w:style w:type="paragraph" w:customStyle="1" w:styleId="89CF3AE3468B48B1BF23E34EAAF8729F">
    <w:name w:val="89CF3AE3468B48B1BF23E34EAAF8729F"/>
  </w:style>
  <w:style w:type="paragraph" w:customStyle="1" w:styleId="D2C30717660A495CA67FFEFF953B541D">
    <w:name w:val="D2C30717660A495CA67FFEFF953B541D"/>
  </w:style>
  <w:style w:type="paragraph" w:customStyle="1" w:styleId="51C175E55C9C4B78ACE3577C8D6312C5">
    <w:name w:val="51C175E55C9C4B78ACE3577C8D6312C5"/>
  </w:style>
  <w:style w:type="paragraph" w:customStyle="1" w:styleId="961123519A5D465B8CC445CBA20C1C86">
    <w:name w:val="961123519A5D465B8CC445CBA20C1C86"/>
  </w:style>
  <w:style w:type="paragraph" w:customStyle="1" w:styleId="C9C6D29FF4444A898BEF426A3B938B10">
    <w:name w:val="C9C6D29FF4444A898BEF426A3B938B10"/>
  </w:style>
  <w:style w:type="paragraph" w:customStyle="1" w:styleId="927133C659AB48C49163C641DEDF6B9E">
    <w:name w:val="927133C659AB48C49163C641DEDF6B9E"/>
  </w:style>
  <w:style w:type="paragraph" w:customStyle="1" w:styleId="7ACC22C4DB3A4AF4A382EA269555C81F">
    <w:name w:val="7ACC22C4DB3A4AF4A382EA269555C81F"/>
  </w:style>
  <w:style w:type="paragraph" w:customStyle="1" w:styleId="140C2C1EED2F4961A1870DD3DD9D8EF4">
    <w:name w:val="140C2C1EED2F4961A1870DD3DD9D8EF4"/>
  </w:style>
  <w:style w:type="paragraph" w:customStyle="1" w:styleId="FDA0F0991F6849AF9911441F401A924D">
    <w:name w:val="FDA0F0991F6849AF9911441F401A924D"/>
  </w:style>
  <w:style w:type="paragraph" w:customStyle="1" w:styleId="AC3A6883743A4B9B855F0B3437F8CD02">
    <w:name w:val="AC3A6883743A4B9B855F0B3437F8CD02"/>
  </w:style>
  <w:style w:type="paragraph" w:customStyle="1" w:styleId="7D851DBF17BE4E43B5811C2276C94D69">
    <w:name w:val="7D851DBF17BE4E43B5811C2276C94D69"/>
  </w:style>
  <w:style w:type="paragraph" w:customStyle="1" w:styleId="B5C7B0B7F56A4CE78532F04F7ADC3464">
    <w:name w:val="B5C7B0B7F56A4CE78532F04F7ADC3464"/>
  </w:style>
  <w:style w:type="paragraph" w:customStyle="1" w:styleId="239F5E43F41A4813A9A54C7478436DA6">
    <w:name w:val="239F5E43F41A4813A9A54C7478436DA6"/>
  </w:style>
  <w:style w:type="paragraph" w:customStyle="1" w:styleId="C1F25E9D7408489FBB8DE38FDA575FC7">
    <w:name w:val="C1F25E9D7408489FBB8DE38FDA575FC7"/>
  </w:style>
  <w:style w:type="paragraph" w:customStyle="1" w:styleId="0091F9DB781E46BC8C91E0A6C1D458B0">
    <w:name w:val="0091F9DB781E46BC8C91E0A6C1D458B0"/>
  </w:style>
  <w:style w:type="paragraph" w:customStyle="1" w:styleId="08C5EF2572234799AB85FE9A2FCDE304">
    <w:name w:val="08C5EF2572234799AB85FE9A2FCDE304"/>
  </w:style>
  <w:style w:type="paragraph" w:customStyle="1" w:styleId="AC7724675FDF4895856A55D2E45D16FC">
    <w:name w:val="AC7724675FDF4895856A55D2E45D16FC"/>
  </w:style>
  <w:style w:type="paragraph" w:customStyle="1" w:styleId="2D179C55C855410EBE08D5941C3E0600">
    <w:name w:val="2D179C55C855410EBE08D5941C3E0600"/>
  </w:style>
  <w:style w:type="paragraph" w:customStyle="1" w:styleId="8933E42D72C5457CBA1766F3C571C8E6">
    <w:name w:val="8933E42D72C5457CBA1766F3C571C8E6"/>
  </w:style>
  <w:style w:type="paragraph" w:customStyle="1" w:styleId="DD8CA73084AE4A4F932984FB5F6FA933">
    <w:name w:val="DD8CA73084AE4A4F932984FB5F6FA933"/>
  </w:style>
  <w:style w:type="paragraph" w:customStyle="1" w:styleId="236D4492E1CE432AA5648944481E3446">
    <w:name w:val="236D4492E1CE432AA5648944481E3446"/>
  </w:style>
  <w:style w:type="paragraph" w:customStyle="1" w:styleId="DFAA0EDEEA7443BDAB85EECED3C870F5">
    <w:name w:val="DFAA0EDEEA7443BDAB85EECED3C87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313A-DDB1-404C-9E4A-EAB89AB98D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DA8BF5-A5A2-4C36-BD45-69F78C14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 blue</Template>
  <TotalTime>86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 Manova</cp:lastModifiedBy>
  <cp:revision>2</cp:revision>
  <dcterms:created xsi:type="dcterms:W3CDTF">2019-12-05T16:20:00Z</dcterms:created>
  <dcterms:modified xsi:type="dcterms:W3CDTF">2019-12-05T17:46:00Z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